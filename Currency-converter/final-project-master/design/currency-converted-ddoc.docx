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36D8F" w14:textId="77777777" w:rsidR="00651816" w:rsidRDefault="009C1C1F">
      <w:pPr>
        <w:pStyle w:val="Date"/>
      </w:pPr>
      <w:r>
        <w:t>04/28/2016</w:t>
      </w:r>
    </w:p>
    <w:p w14:paraId="111EF147" w14:textId="089E4E82" w:rsidR="00651816" w:rsidRDefault="009C1C1F">
      <w:pPr>
        <w:pStyle w:val="Title"/>
      </w:pPr>
      <w:r>
        <w:t>Currency Converter</w:t>
      </w:r>
      <w:r w:rsidR="00247649">
        <w:t xml:space="preserve"> </w:t>
      </w:r>
    </w:p>
    <w:p w14:paraId="6B1ADAAD" w14:textId="77777777" w:rsidR="00651816" w:rsidRDefault="009C1C1F" w:rsidP="009C1C1F">
      <w:pPr>
        <w:pStyle w:val="Heading1"/>
        <w:numPr>
          <w:ilvl w:val="0"/>
          <w:numId w:val="4"/>
        </w:numPr>
      </w:pPr>
      <w:r>
        <w:t>Goal</w:t>
      </w:r>
    </w:p>
    <w:p w14:paraId="6846CD0F" w14:textId="1B13D1B8" w:rsidR="00247649" w:rsidRDefault="009C1C1F" w:rsidP="00247649">
      <w:pPr>
        <w:pStyle w:val="Heading2"/>
        <w:numPr>
          <w:ilvl w:val="2"/>
          <w:numId w:val="4"/>
        </w:numPr>
      </w:pPr>
      <w:r>
        <w:t>Allow the user the produce a converted amo</w:t>
      </w:r>
      <w:r w:rsidR="00247649">
        <w:t>unt from one currency to another</w:t>
      </w:r>
    </w:p>
    <w:p w14:paraId="1E450096" w14:textId="77777777" w:rsidR="00247649" w:rsidRDefault="00247649" w:rsidP="00247649">
      <w:pPr>
        <w:pStyle w:val="Heading1"/>
        <w:numPr>
          <w:ilvl w:val="0"/>
          <w:numId w:val="4"/>
        </w:numPr>
      </w:pPr>
      <w:r>
        <w:t>IMPORTS</w:t>
      </w:r>
    </w:p>
    <w:p w14:paraId="13423654" w14:textId="77777777" w:rsidR="00247649" w:rsidRDefault="00247649" w:rsidP="00247649">
      <w:pPr>
        <w:pStyle w:val="Heading2"/>
        <w:numPr>
          <w:ilvl w:val="2"/>
          <w:numId w:val="4"/>
        </w:numPr>
      </w:pPr>
      <w:r>
        <w:t>If you do not already have requests installed, install via pip</w:t>
      </w:r>
    </w:p>
    <w:p w14:paraId="14FC2ABB" w14:textId="17DCB1D1" w:rsidR="00247649" w:rsidRDefault="00247649" w:rsidP="00247649">
      <w:pPr>
        <w:pStyle w:val="Heading2"/>
        <w:numPr>
          <w:ilvl w:val="2"/>
          <w:numId w:val="4"/>
        </w:numPr>
      </w:pPr>
      <w:r>
        <w:t xml:space="preserve">Linux/OSX: pip3 install requests </w:t>
      </w:r>
    </w:p>
    <w:p w14:paraId="41020E50" w14:textId="6261303F" w:rsidR="00247649" w:rsidRDefault="00247649" w:rsidP="00247649">
      <w:pPr>
        <w:pStyle w:val="Heading2"/>
        <w:numPr>
          <w:ilvl w:val="2"/>
          <w:numId w:val="4"/>
        </w:numPr>
      </w:pPr>
      <w:r>
        <w:t>Windows: pip install requests</w:t>
      </w:r>
    </w:p>
    <w:p w14:paraId="4DBEC632" w14:textId="77777777" w:rsidR="009C1C1F" w:rsidRDefault="009C1C1F" w:rsidP="009C1C1F">
      <w:pPr>
        <w:pStyle w:val="Heading1"/>
        <w:numPr>
          <w:ilvl w:val="0"/>
          <w:numId w:val="4"/>
        </w:numPr>
      </w:pPr>
      <w:r>
        <w:t>GLOBAL VARIABLES</w:t>
      </w:r>
    </w:p>
    <w:p w14:paraId="2AC63EBD" w14:textId="4B080FB1" w:rsidR="009C1C1F" w:rsidRDefault="009C1C1F" w:rsidP="00247649">
      <w:pPr>
        <w:pStyle w:val="Heading2"/>
        <w:numPr>
          <w:ilvl w:val="2"/>
          <w:numId w:val="4"/>
        </w:numPr>
      </w:pPr>
      <w:r>
        <w:t xml:space="preserve">CURRENCY_TABLE stores the country codes and </w:t>
      </w:r>
      <w:proofErr w:type="gramStart"/>
      <w:r>
        <w:t>there</w:t>
      </w:r>
      <w:proofErr w:type="gramEnd"/>
      <w:r>
        <w:t xml:space="preserve"> respective country</w:t>
      </w:r>
    </w:p>
    <w:p w14:paraId="1261A0F8" w14:textId="60A1BFBF" w:rsidR="009C1C1F" w:rsidRDefault="009C1C1F" w:rsidP="00247649">
      <w:pPr>
        <w:pStyle w:val="Heading1"/>
        <w:numPr>
          <w:ilvl w:val="0"/>
          <w:numId w:val="4"/>
        </w:numPr>
      </w:pPr>
      <w:r>
        <w:t>Currency-runner.py</w:t>
      </w:r>
    </w:p>
    <w:p w14:paraId="4669086F" w14:textId="6B802A58" w:rsidR="009C1C1F" w:rsidRDefault="00A56E05" w:rsidP="00247649">
      <w:pPr>
        <w:pStyle w:val="Heading4"/>
        <w:numPr>
          <w:ilvl w:val="2"/>
          <w:numId w:val="4"/>
        </w:numPr>
      </w:pPr>
      <w:r>
        <w:rPr>
          <w:i w:val="0"/>
        </w:rPr>
        <w:t xml:space="preserve">Imports main.py from </w:t>
      </w:r>
      <w:proofErr w:type="spellStart"/>
      <w:r>
        <w:rPr>
          <w:i w:val="0"/>
        </w:rPr>
        <w:t>devel</w:t>
      </w:r>
      <w:proofErr w:type="spellEnd"/>
      <w:r>
        <w:rPr>
          <w:i w:val="0"/>
        </w:rPr>
        <w:t xml:space="preserve"> folder and runs the main program via </w:t>
      </w:r>
      <w:proofErr w:type="spellStart"/>
      <w:proofErr w:type="gramStart"/>
      <w:r>
        <w:rPr>
          <w:i w:val="0"/>
        </w:rPr>
        <w:t>main.convert</w:t>
      </w:r>
      <w:proofErr w:type="gramEnd"/>
      <w:r>
        <w:rPr>
          <w:i w:val="0"/>
        </w:rPr>
        <w:t>_currency</w:t>
      </w:r>
      <w:proofErr w:type="spellEnd"/>
      <w:r>
        <w:rPr>
          <w:i w:val="0"/>
        </w:rPr>
        <w:t>()</w:t>
      </w:r>
    </w:p>
    <w:p w14:paraId="467568F5" w14:textId="77777777" w:rsidR="00651816" w:rsidRDefault="009C1C1F" w:rsidP="00247649">
      <w:pPr>
        <w:pStyle w:val="Heading1"/>
        <w:numPr>
          <w:ilvl w:val="0"/>
          <w:numId w:val="4"/>
        </w:numPr>
      </w:pPr>
      <w:r>
        <w:t>Main.pY</w:t>
      </w:r>
      <w:bookmarkStart w:id="0" w:name="_GoBack"/>
      <w:bookmarkEnd w:id="0"/>
    </w:p>
    <w:p w14:paraId="214868A8" w14:textId="2F887FB4" w:rsidR="009C1C1F" w:rsidRDefault="009C1C1F" w:rsidP="00247649">
      <w:pPr>
        <w:pStyle w:val="Heading3"/>
        <w:numPr>
          <w:ilvl w:val="2"/>
          <w:numId w:val="11"/>
        </w:numPr>
      </w:pPr>
      <w:r>
        <w:t xml:space="preserve"> The </w:t>
      </w:r>
      <w:proofErr w:type="spellStart"/>
      <w:r>
        <w:t>print_</w:t>
      </w:r>
      <w:proofErr w:type="gramStart"/>
      <w:r>
        <w:t>startup</w:t>
      </w:r>
      <w:proofErr w:type="spellEnd"/>
      <w:r>
        <w:t>(</w:t>
      </w:r>
      <w:proofErr w:type="gramEnd"/>
      <w:r>
        <w:t>) function welcomes the user to the program and iterates over a for loop and prints the country codes.</w:t>
      </w:r>
    </w:p>
    <w:p w14:paraId="71E3ACDA" w14:textId="77777777" w:rsidR="009C1C1F" w:rsidRDefault="009C1C1F" w:rsidP="009C1C1F">
      <w:pPr>
        <w:pStyle w:val="Heading3"/>
        <w:ind w:left="1440"/>
      </w:pPr>
    </w:p>
    <w:p w14:paraId="466B0D66" w14:textId="5E151EE6" w:rsidR="009C1C1F" w:rsidRDefault="00247649" w:rsidP="00247649">
      <w:pPr>
        <w:pStyle w:val="Heading3"/>
        <w:numPr>
          <w:ilvl w:val="2"/>
          <w:numId w:val="11"/>
        </w:numPr>
      </w:pPr>
      <w:r>
        <w:t xml:space="preserve"> </w:t>
      </w:r>
      <w:r w:rsidR="009C1C1F">
        <w:t xml:space="preserve"> </w:t>
      </w:r>
      <w:proofErr w:type="spellStart"/>
      <w:r w:rsidR="009C1C1F">
        <w:t>Convert_</w:t>
      </w:r>
      <w:proofErr w:type="gramStart"/>
      <w:r w:rsidR="009C1C1F">
        <w:t>Currency</w:t>
      </w:r>
      <w:proofErr w:type="spellEnd"/>
      <w:r w:rsidR="009C1C1F">
        <w:t>(</w:t>
      </w:r>
      <w:proofErr w:type="gramEnd"/>
      <w:r w:rsidR="009C1C1F">
        <w:t>) function</w:t>
      </w:r>
    </w:p>
    <w:p w14:paraId="13EDD29B" w14:textId="7A993EDD" w:rsidR="009C1C1F" w:rsidRDefault="009C1C1F" w:rsidP="00247649">
      <w:pPr>
        <w:pStyle w:val="Heading3"/>
        <w:numPr>
          <w:ilvl w:val="3"/>
          <w:numId w:val="4"/>
        </w:numPr>
      </w:pPr>
      <w:r>
        <w:t xml:space="preserve">The </w:t>
      </w:r>
      <w:proofErr w:type="spellStart"/>
      <w:r>
        <w:t>Convert_Currency</w:t>
      </w:r>
      <w:proofErr w:type="spellEnd"/>
      <w:r>
        <w:t xml:space="preserve"> function brings the program together with the actual converting of the currency.</w:t>
      </w:r>
    </w:p>
    <w:p w14:paraId="25B541E7" w14:textId="4F84B887" w:rsidR="009C1C1F" w:rsidRDefault="009C1C1F" w:rsidP="00247649">
      <w:pPr>
        <w:pStyle w:val="Heading3"/>
        <w:numPr>
          <w:ilvl w:val="3"/>
          <w:numId w:val="4"/>
        </w:numPr>
      </w:pPr>
      <w:r>
        <w:t>Line 29 prints the startup function.</w:t>
      </w:r>
    </w:p>
    <w:p w14:paraId="35ADFA3C" w14:textId="77777777" w:rsidR="009C1C1F" w:rsidRDefault="009C1C1F" w:rsidP="00247649">
      <w:pPr>
        <w:pStyle w:val="Heading3"/>
        <w:numPr>
          <w:ilvl w:val="3"/>
          <w:numId w:val="4"/>
        </w:numPr>
      </w:pPr>
      <w:r>
        <w:t xml:space="preserve">Lines 31 – 34 declare the variables we will need from the user and also the base of the website API the data will be scraped from. </w:t>
      </w:r>
    </w:p>
    <w:p w14:paraId="6E6595ED" w14:textId="77777777" w:rsidR="009C1C1F" w:rsidRDefault="009C1C1F" w:rsidP="00247649">
      <w:pPr>
        <w:pStyle w:val="Heading3"/>
        <w:numPr>
          <w:ilvl w:val="3"/>
          <w:numId w:val="4"/>
        </w:numPr>
      </w:pPr>
      <w:r>
        <w:t xml:space="preserve">Line 37 crafts the URL so we scrape the correct data. </w:t>
      </w:r>
    </w:p>
    <w:p w14:paraId="4A35A5E6" w14:textId="77777777" w:rsidR="009C1C1F" w:rsidRDefault="009C1C1F" w:rsidP="00247649">
      <w:pPr>
        <w:pStyle w:val="Heading3"/>
        <w:numPr>
          <w:ilvl w:val="3"/>
          <w:numId w:val="4"/>
        </w:numPr>
      </w:pPr>
      <w:r>
        <w:lastRenderedPageBreak/>
        <w:t xml:space="preserve">Line 39 declares the variable response which will capture our data, this is where the data will be pulled, </w:t>
      </w:r>
      <w:proofErr w:type="gramStart"/>
      <w:r>
        <w:t>the .</w:t>
      </w:r>
      <w:proofErr w:type="spellStart"/>
      <w:r>
        <w:t>json</w:t>
      </w:r>
      <w:proofErr w:type="spellEnd"/>
      <w:proofErr w:type="gramEnd"/>
      <w:r>
        <w:t xml:space="preserve"> will format the data as a dictionary. </w:t>
      </w:r>
    </w:p>
    <w:p w14:paraId="072A4BB0" w14:textId="77777777" w:rsidR="009C1C1F" w:rsidRDefault="009C1C1F" w:rsidP="00247649">
      <w:pPr>
        <w:pStyle w:val="Heading3"/>
        <w:numPr>
          <w:ilvl w:val="3"/>
          <w:numId w:val="4"/>
        </w:numPr>
      </w:pPr>
      <w:r>
        <w:t xml:space="preserve">And finally Lines 46 &amp; 48 will print the data the user </w:t>
      </w:r>
      <w:proofErr w:type="spellStart"/>
      <w:r>
        <w:t>enetered</w:t>
      </w:r>
      <w:proofErr w:type="spellEnd"/>
      <w:r>
        <w:t xml:space="preserve"> along with the data pulled from fixer.io.</w:t>
      </w:r>
    </w:p>
    <w:p w14:paraId="7CA65E53" w14:textId="77777777" w:rsidR="009C1C1F" w:rsidRDefault="009C1C1F" w:rsidP="009C1C1F">
      <w:pPr>
        <w:pStyle w:val="Heading3"/>
      </w:pPr>
    </w:p>
    <w:p w14:paraId="157D899F" w14:textId="77777777" w:rsidR="009C1C1F" w:rsidRDefault="009C1C1F" w:rsidP="009C1C1F">
      <w:pPr>
        <w:pStyle w:val="Heading3"/>
        <w:ind w:left="1080" w:hanging="360"/>
      </w:pPr>
    </w:p>
    <w:p w14:paraId="0C1548CB" w14:textId="77777777" w:rsidR="009C1C1F" w:rsidRDefault="009C1C1F" w:rsidP="009C1C1F">
      <w:pPr>
        <w:pStyle w:val="Heading3"/>
        <w:ind w:left="1080" w:hanging="360"/>
      </w:pPr>
    </w:p>
    <w:p w14:paraId="279657C8" w14:textId="77777777" w:rsidR="009C1C1F" w:rsidRDefault="009C1C1F" w:rsidP="009C1C1F">
      <w:pPr>
        <w:pStyle w:val="Heading3"/>
        <w:ind w:left="1080" w:hanging="360"/>
      </w:pPr>
    </w:p>
    <w:p w14:paraId="4DB26ACC" w14:textId="77777777" w:rsidR="009C1C1F" w:rsidRDefault="009C1C1F" w:rsidP="009C1C1F">
      <w:pPr>
        <w:pStyle w:val="Heading4"/>
        <w:ind w:left="720"/>
      </w:pPr>
    </w:p>
    <w:sectPr w:rsidR="009C1C1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48045" w14:textId="77777777" w:rsidR="00630C4A" w:rsidRDefault="00630C4A">
      <w:pPr>
        <w:spacing w:after="0" w:line="240" w:lineRule="auto"/>
      </w:pPr>
      <w:r>
        <w:separator/>
      </w:r>
    </w:p>
    <w:p w14:paraId="63F9B613" w14:textId="77777777" w:rsidR="00630C4A" w:rsidRDefault="00630C4A"/>
  </w:endnote>
  <w:endnote w:type="continuationSeparator" w:id="0">
    <w:p w14:paraId="6A8E457C" w14:textId="77777777" w:rsidR="00630C4A" w:rsidRDefault="00630C4A">
      <w:pPr>
        <w:spacing w:after="0" w:line="240" w:lineRule="auto"/>
      </w:pPr>
      <w:r>
        <w:continuationSeparator/>
      </w:r>
    </w:p>
    <w:p w14:paraId="6F0C8E45" w14:textId="77777777" w:rsidR="00630C4A" w:rsidRDefault="00630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1EA2D" w14:textId="77777777" w:rsidR="00651816" w:rsidRDefault="00630C4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476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CFF49" w14:textId="77777777" w:rsidR="00630C4A" w:rsidRDefault="00630C4A">
      <w:pPr>
        <w:spacing w:after="0" w:line="240" w:lineRule="auto"/>
      </w:pPr>
      <w:r>
        <w:separator/>
      </w:r>
    </w:p>
    <w:p w14:paraId="2F1A6D49" w14:textId="77777777" w:rsidR="00630C4A" w:rsidRDefault="00630C4A"/>
  </w:footnote>
  <w:footnote w:type="continuationSeparator" w:id="0">
    <w:p w14:paraId="49AEEC38" w14:textId="77777777" w:rsidR="00630C4A" w:rsidRDefault="00630C4A">
      <w:pPr>
        <w:spacing w:after="0" w:line="240" w:lineRule="auto"/>
      </w:pPr>
      <w:r>
        <w:continuationSeparator/>
      </w:r>
    </w:p>
    <w:p w14:paraId="56A8EE31" w14:textId="77777777" w:rsidR="00630C4A" w:rsidRDefault="00630C4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3EA"/>
    <w:multiLevelType w:val="hybridMultilevel"/>
    <w:tmpl w:val="07BAC7AC"/>
    <w:lvl w:ilvl="0" w:tplc="BCD493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7C7943"/>
    <w:multiLevelType w:val="multilevel"/>
    <w:tmpl w:val="9C620C54"/>
    <w:lvl w:ilvl="0">
      <w:start w:val="5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297390A"/>
    <w:multiLevelType w:val="multilevel"/>
    <w:tmpl w:val="D786D8AC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6DC41EC"/>
    <w:multiLevelType w:val="hybridMultilevel"/>
    <w:tmpl w:val="D6480D06"/>
    <w:lvl w:ilvl="0" w:tplc="2DB4AA2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8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01019F"/>
    <w:multiLevelType w:val="multilevel"/>
    <w:tmpl w:val="99F6E72A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  <w:i/>
        <w:sz w:val="2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i/>
        <w:sz w:val="2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i/>
        <w:sz w:val="22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i/>
        <w:sz w:val="2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i/>
        <w:sz w:val="22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i/>
        <w:sz w:val="22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i/>
        <w:sz w:val="22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i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i/>
        <w:sz w:val="22"/>
      </w:rPr>
    </w:lvl>
  </w:abstractNum>
  <w:abstractNum w:abstractNumId="7">
    <w:nsid w:val="48FB0E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3701C2B"/>
    <w:multiLevelType w:val="multilevel"/>
    <w:tmpl w:val="86A00B4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723D59C9"/>
    <w:multiLevelType w:val="multilevel"/>
    <w:tmpl w:val="8F48284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6836DF"/>
    <w:multiLevelType w:val="multilevel"/>
    <w:tmpl w:val="D1C4E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i/>
      </w:rPr>
    </w:lvl>
  </w:abstractNum>
  <w:abstractNum w:abstractNumId="11">
    <w:nsid w:val="798E1B40"/>
    <w:multiLevelType w:val="multilevel"/>
    <w:tmpl w:val="CF8CD33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1F"/>
    <w:rsid w:val="00247649"/>
    <w:rsid w:val="00630C4A"/>
    <w:rsid w:val="00651816"/>
    <w:rsid w:val="009C1C1F"/>
    <w:rsid w:val="00A5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EB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nielco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27</TotalTime>
  <Pages>2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2016-04-29T01:19:00Z</dcterms:created>
  <dcterms:modified xsi:type="dcterms:W3CDTF">2016-04-29T01:47:00Z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